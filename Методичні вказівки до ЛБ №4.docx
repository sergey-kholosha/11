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EEF" w:rsidRPr="00693BCD" w:rsidRDefault="00242EEF" w:rsidP="003F55B3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sz w:val="32"/>
          <w:szCs w:val="32"/>
        </w:rPr>
      </w:pPr>
      <w:r w:rsidRPr="00693BCD">
        <w:rPr>
          <w:rFonts w:ascii="Times New Roman" w:hAnsi="Times New Roman" w:cs="Times New Roman"/>
          <w:sz w:val="32"/>
          <w:szCs w:val="32"/>
        </w:rPr>
        <w:t>Программирование мобильных платформ</w:t>
      </w:r>
    </w:p>
    <w:p w:rsidR="00242EEF" w:rsidRPr="00693BCD" w:rsidRDefault="00242EEF" w:rsidP="003F55B3">
      <w:pPr>
        <w:pStyle w:val="Sub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</w:p>
    <w:p w:rsidR="00242EEF" w:rsidRPr="003F55B3" w:rsidRDefault="00242EEF" w:rsidP="003F55B3">
      <w:pPr>
        <w:pStyle w:val="p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</w:t>
      </w:r>
      <w:r w:rsidRPr="0082121B">
        <w:rPr>
          <w:rFonts w:ascii="Times New Roman" w:hAnsi="Times New Roman"/>
          <w:b/>
          <w:sz w:val="28"/>
          <w:szCs w:val="28"/>
          <w:lang w:val="ru-RU"/>
        </w:rPr>
        <w:t>абота №</w:t>
      </w:r>
      <w:r>
        <w:rPr>
          <w:rFonts w:ascii="Times New Roman" w:hAnsi="Times New Roman"/>
          <w:b/>
          <w:sz w:val="28"/>
          <w:szCs w:val="28"/>
          <w:lang w:val="ru-RU"/>
        </w:rPr>
        <w:t>4</w:t>
      </w:r>
      <w:r w:rsidRPr="0082121B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Pr="003F55B3">
        <w:rPr>
          <w:rFonts w:ascii="Times New Roman" w:hAnsi="Times New Roman"/>
          <w:b/>
          <w:sz w:val="28"/>
          <w:szCs w:val="28"/>
          <w:lang w:val="ru-RU"/>
        </w:rPr>
        <w:t xml:space="preserve">Работа с навигацией, добавление новых экранов </w:t>
      </w:r>
    </w:p>
    <w:p w:rsidR="00242EEF" w:rsidRPr="002D74D1" w:rsidRDefault="00242EEF" w:rsidP="003F55B3">
      <w:pPr>
        <w:pStyle w:val="p1"/>
        <w:rPr>
          <w:rFonts w:ascii="Times New Roman" w:hAnsi="Times New Roman"/>
          <w:b/>
          <w:sz w:val="28"/>
          <w:szCs w:val="28"/>
          <w:lang w:val="ru-RU"/>
        </w:rPr>
      </w:pPr>
    </w:p>
    <w:p w:rsidR="00242EEF" w:rsidRPr="00693BCD" w:rsidRDefault="00242EEF" w:rsidP="003F55B3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BCD">
        <w:rPr>
          <w:rFonts w:ascii="Times New Roman" w:hAnsi="Times New Roman" w:cs="Times New Roman"/>
          <w:sz w:val="28"/>
          <w:szCs w:val="28"/>
        </w:rPr>
        <w:t xml:space="preserve">Цели лабораторной работы: </w:t>
      </w:r>
    </w:p>
    <w:p w:rsidR="00242EEF" w:rsidRPr="003F55B3" w:rsidRDefault="00242EEF" w:rsidP="003F55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60" w:line="360" w:lineRule="auto"/>
        <w:jc w:val="both"/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</w:pP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 xml:space="preserve">Навигация в приложении, загрузка медиа файлов с сервера  </w:t>
      </w:r>
    </w:p>
    <w:p w:rsidR="00242EEF" w:rsidRPr="00693BCD" w:rsidRDefault="00242EEF" w:rsidP="003F55B3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BCD">
        <w:rPr>
          <w:rFonts w:ascii="Times New Roman" w:hAnsi="Times New Roman" w:cs="Times New Roman"/>
          <w:sz w:val="28"/>
          <w:szCs w:val="28"/>
        </w:rPr>
        <w:t>Требования к приложению</w:t>
      </w:r>
      <w:r w:rsidRPr="002D74D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42EEF" w:rsidRPr="003F55B3" w:rsidRDefault="00242EEF" w:rsidP="003F55B3">
      <w:pPr>
        <w:pStyle w:val="Body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lear" w:pos="1440"/>
          <w:tab w:val="left" w:pos="1080"/>
        </w:tabs>
        <w:spacing w:before="6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</w:pP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>За основу берется приложение из лабораторной работы №3</w:t>
      </w:r>
    </w:p>
    <w:p w:rsidR="00242EEF" w:rsidRPr="003F55B3" w:rsidRDefault="00242EEF" w:rsidP="003F55B3">
      <w:pPr>
        <w:pStyle w:val="Body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lear" w:pos="1440"/>
          <w:tab w:val="left" w:pos="1080"/>
        </w:tabs>
        <w:spacing w:before="6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</w:pP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>Создать переменную типа URL для</w:t>
      </w:r>
      <w:r>
        <w:rPr>
          <w:rFonts w:ascii="Times New Roman" w:hAnsi="Times New Roman" w:cs="Times New Roman"/>
          <w:sz w:val="28"/>
          <w:szCs w:val="28"/>
          <w:shd w:val="clear" w:color="FFFFFF" w:fill="FFFFFF"/>
          <w:lang w:val="uk-UA" w:eastAsia="en-US"/>
        </w:rPr>
        <w:t xml:space="preserve"> </w:t>
      </w: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>обращения к серверу. Для создания переменной в конструкотор класса URL(string: ) передать</w:t>
      </w:r>
      <w:r>
        <w:rPr>
          <w:rFonts w:ascii="Times New Roman" w:hAnsi="Times New Roman" w:cs="Times New Roman"/>
          <w:sz w:val="28"/>
          <w:szCs w:val="28"/>
          <w:shd w:val="clear" w:color="FFFFFF" w:fill="FFFFFF"/>
          <w:lang w:val="uk-UA" w:eastAsia="en-US"/>
        </w:rPr>
        <w:t xml:space="preserve"> </w:t>
      </w: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 xml:space="preserve">строку: </w:t>
      </w:r>
      <w:hyperlink r:id="rId7" w:history="1">
        <w:r w:rsidRPr="003F55B3">
          <w:rPr>
            <w:rStyle w:val="Hyperlink"/>
            <w:rFonts w:cs="Arial Unicode MS"/>
            <w:i/>
            <w:iCs/>
            <w:sz w:val="28"/>
            <w:szCs w:val="28"/>
            <w:highlight w:val="yellow"/>
            <w:lang w:val="en-US" w:eastAsia="en-US"/>
          </w:rPr>
          <w:t>http://8w8zz.mocklab.io/users</w:t>
        </w:r>
      </w:hyperlink>
      <w:r w:rsidRPr="003F55B3">
        <w:rPr>
          <w:rStyle w:val="Hyperlink"/>
          <w:rFonts w:cs="Arial Unicode MS"/>
          <w:i/>
          <w:iCs/>
          <w:highlight w:val="yellow"/>
          <w:lang w:val="en-US" w:eastAsia="en-US"/>
        </w:rPr>
        <w:t>.</w:t>
      </w: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 xml:space="preserve"> </w:t>
      </w:r>
    </w:p>
    <w:p w:rsidR="00242EEF" w:rsidRPr="003F55B3" w:rsidRDefault="00242EEF" w:rsidP="003F55B3">
      <w:pPr>
        <w:pStyle w:val="Body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lear" w:pos="1440"/>
          <w:tab w:val="left" w:pos="1080"/>
        </w:tabs>
        <w:spacing w:before="6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</w:pP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 xml:space="preserve">В структуре User добавить поле image типа String </w:t>
      </w:r>
    </w:p>
    <w:p w:rsidR="00242EEF" w:rsidRPr="003F55B3" w:rsidRDefault="00242EEF" w:rsidP="003F55B3">
      <w:pPr>
        <w:pStyle w:val="Body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lear" w:pos="1440"/>
          <w:tab w:val="left" w:pos="1080"/>
        </w:tabs>
        <w:spacing w:before="6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</w:pP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>Добавить отображение картинок, полученных из JSON объекта, в ячейках списка пользователей. Для этого использовать соответствующий инициализотор класса Data (передать в инициализатор строковое поле image, структуры User)</w:t>
      </w:r>
      <w:bookmarkStart w:id="0" w:name="_GoBack"/>
      <w:bookmarkEnd w:id="0"/>
    </w:p>
    <w:p w:rsidR="00242EEF" w:rsidRPr="003F55B3" w:rsidRDefault="00242EEF" w:rsidP="003F55B3">
      <w:pPr>
        <w:pStyle w:val="Body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lear" w:pos="1440"/>
          <w:tab w:val="left" w:pos="1080"/>
        </w:tabs>
        <w:spacing w:before="6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</w:pP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>По нажатию на ячейку</w:t>
      </w:r>
      <w:r>
        <w:rPr>
          <w:rFonts w:ascii="Times New Roman" w:hAnsi="Times New Roman" w:cs="Times New Roman"/>
          <w:sz w:val="28"/>
          <w:szCs w:val="28"/>
          <w:shd w:val="clear" w:color="FFFFFF" w:fill="FFFFFF"/>
          <w:lang w:val="uk-UA" w:eastAsia="en-US"/>
        </w:rPr>
        <w:t xml:space="preserve"> </w:t>
      </w: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>таблицы добавить переход на второй экран с детальной информацией пользователя (отобразить на экране все поля структуры User)</w:t>
      </w:r>
    </w:p>
    <w:p w:rsidR="00242EEF" w:rsidRPr="003F55B3" w:rsidRDefault="00242EEF" w:rsidP="003F55B3">
      <w:pPr>
        <w:pStyle w:val="Body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lear" w:pos="1440"/>
          <w:tab w:val="left" w:pos="1080"/>
        </w:tabs>
        <w:spacing w:before="6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</w:pPr>
      <w:r w:rsidRPr="003F55B3">
        <w:rPr>
          <w:rFonts w:ascii="Times New Roman" w:hAnsi="Times New Roman" w:cs="Times New Roman"/>
          <w:sz w:val="28"/>
          <w:szCs w:val="28"/>
          <w:shd w:val="clear" w:color="FFFFFF" w:fill="FFFFFF"/>
          <w:lang w:eastAsia="en-US"/>
        </w:rPr>
        <w:t xml:space="preserve">Добавить возможность удаления ячеек из таблицы при помощи жеста </w:t>
      </w:r>
    </w:p>
    <w:sectPr w:rsidR="00242EEF" w:rsidRPr="003F55B3" w:rsidSect="00F9607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EEF" w:rsidRDefault="00242E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242EEF" w:rsidRDefault="00242E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.AppleSystemUIFon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ICTFontTextStyleBody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EEF" w:rsidRDefault="00242EE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EEF" w:rsidRDefault="00242E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242EEF" w:rsidRDefault="00242E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EEF" w:rsidRDefault="00242EE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8301F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3924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AE06E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ECEAF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40A0E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B4A1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9C14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012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52B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B124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14F6D3F"/>
    <w:multiLevelType w:val="hybridMultilevel"/>
    <w:tmpl w:val="CF9C50B6"/>
    <w:styleLink w:val="Bullet"/>
    <w:lvl w:ilvl="0" w:tplc="BED0E12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C82483DA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2" w:tplc="B5367E34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3" w:tplc="1ECA82D2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4" w:tplc="5BA8A7AA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5" w:tplc="B6D0E16C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6" w:tplc="87E4B4B8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7" w:tplc="976A2320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8" w:tplc="F6768D6C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</w:abstractNum>
  <w:abstractNum w:abstractNumId="12">
    <w:nsid w:val="3089294F"/>
    <w:multiLevelType w:val="hybridMultilevel"/>
    <w:tmpl w:val="CF9C50B6"/>
    <w:numStyleLink w:val="Bullet"/>
  </w:abstractNum>
  <w:abstractNum w:abstractNumId="13">
    <w:nsid w:val="3C7E662F"/>
    <w:multiLevelType w:val="hybridMultilevel"/>
    <w:tmpl w:val="D508306A"/>
    <w:lvl w:ilvl="0" w:tplc="87926DB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5DCA"/>
    <w:rsid w:val="0000459A"/>
    <w:rsid w:val="00242EEF"/>
    <w:rsid w:val="00263A69"/>
    <w:rsid w:val="0029552D"/>
    <w:rsid w:val="002C64C3"/>
    <w:rsid w:val="002D74D1"/>
    <w:rsid w:val="003F55B3"/>
    <w:rsid w:val="00552A33"/>
    <w:rsid w:val="00564AC7"/>
    <w:rsid w:val="00586CAA"/>
    <w:rsid w:val="005B2730"/>
    <w:rsid w:val="0066715D"/>
    <w:rsid w:val="00693BCD"/>
    <w:rsid w:val="00725DCA"/>
    <w:rsid w:val="00785D4A"/>
    <w:rsid w:val="0082121B"/>
    <w:rsid w:val="008475F3"/>
    <w:rsid w:val="008759A6"/>
    <w:rsid w:val="008D7C81"/>
    <w:rsid w:val="00923824"/>
    <w:rsid w:val="00925FDD"/>
    <w:rsid w:val="00955134"/>
    <w:rsid w:val="00A1109A"/>
    <w:rsid w:val="00A17B2E"/>
    <w:rsid w:val="00A356A1"/>
    <w:rsid w:val="00A45609"/>
    <w:rsid w:val="00AB1E43"/>
    <w:rsid w:val="00BE6982"/>
    <w:rsid w:val="00C037BC"/>
    <w:rsid w:val="00D71847"/>
    <w:rsid w:val="00DC4E56"/>
    <w:rsid w:val="00E467BF"/>
    <w:rsid w:val="00EE4190"/>
    <w:rsid w:val="00F02876"/>
    <w:rsid w:val="00F2207E"/>
    <w:rsid w:val="00F7267F"/>
    <w:rsid w:val="00F9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7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96073"/>
    <w:rPr>
      <w:rFonts w:cs="Times New Roman"/>
      <w:u w:val="single"/>
    </w:rPr>
  </w:style>
  <w:style w:type="table" w:customStyle="1" w:styleId="TableNormal1">
    <w:name w:val="Table Normal1"/>
    <w:uiPriority w:val="99"/>
    <w:rsid w:val="00F9607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"/>
    <w:link w:val="TitleChar"/>
    <w:uiPriority w:val="99"/>
    <w:qFormat/>
    <w:rsid w:val="00F96073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3F55B3"/>
    <w:rPr>
      <w:rFonts w:ascii="Helvetica Neue" w:eastAsia="Arial Unicode MS" w:hAnsi="Helvetica Neue" w:cs="Arial Unicode MS"/>
      <w:b/>
      <w:bCs/>
      <w:color w:val="000000"/>
      <w:sz w:val="60"/>
      <w:szCs w:val="60"/>
      <w:lang w:val="ru-RU" w:eastAsia="ru-RU" w:bidi="ar-SA"/>
    </w:rPr>
  </w:style>
  <w:style w:type="paragraph" w:customStyle="1" w:styleId="Body">
    <w:name w:val="Body"/>
    <w:uiPriority w:val="99"/>
    <w:rsid w:val="00F9607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160"/>
    </w:pPr>
    <w:rPr>
      <w:rFonts w:ascii="Helvetica Neue" w:hAnsi="Helvetica Neue" w:cs="Arial Unicode MS"/>
      <w:color w:val="000000"/>
      <w:sz w:val="24"/>
      <w:szCs w:val="24"/>
      <w:lang w:val="ru-RU" w:eastAsia="ru-RU"/>
    </w:rPr>
  </w:style>
  <w:style w:type="paragraph" w:styleId="Subtitle">
    <w:name w:val="Subtitle"/>
    <w:basedOn w:val="Normal"/>
    <w:next w:val="Body"/>
    <w:link w:val="SubtitleChar"/>
    <w:uiPriority w:val="99"/>
    <w:qFormat/>
    <w:rsid w:val="00F96073"/>
    <w:pPr>
      <w:keepNext/>
    </w:pPr>
    <w:rPr>
      <w:rFonts w:ascii="Helvetica Neue" w:hAnsi="Helvetica Neue" w:cs="Helvetica Neue"/>
      <w:color w:val="000000"/>
      <w:sz w:val="40"/>
      <w:szCs w:val="40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F55B3"/>
    <w:rPr>
      <w:rFonts w:ascii="Helvetica Neue" w:hAnsi="Helvetica Neue" w:cs="Helvetica Neue"/>
      <w:color w:val="000000"/>
      <w:sz w:val="40"/>
      <w:szCs w:val="40"/>
      <w:lang w:eastAsia="ru-RU" w:bidi="ar-SA"/>
    </w:rPr>
  </w:style>
  <w:style w:type="paragraph" w:customStyle="1" w:styleId="Heading">
    <w:name w:val="Heading"/>
    <w:next w:val="Body1"/>
    <w:uiPriority w:val="99"/>
    <w:rsid w:val="00F96073"/>
    <w:pPr>
      <w:keepNext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ru-RU" w:eastAsia="ru-RU"/>
    </w:rPr>
  </w:style>
  <w:style w:type="paragraph" w:customStyle="1" w:styleId="Body1">
    <w:name w:val="Body1"/>
    <w:uiPriority w:val="99"/>
    <w:rsid w:val="00F9607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 Neue" w:hAnsi="Helvetica Neue" w:cs="Arial Unicode MS"/>
      <w:color w:val="000000"/>
      <w:lang w:val="ru-RU" w:eastAsia="ru-RU"/>
    </w:rPr>
  </w:style>
  <w:style w:type="paragraph" w:customStyle="1" w:styleId="p1">
    <w:name w:val="p1"/>
    <w:basedOn w:val="Normal"/>
    <w:uiPriority w:val="99"/>
    <w:rsid w:val="00A456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Pr>
      <w:rFonts w:ascii=".AppleSystemUIFont" w:hAnsi=".AppleSystemUIFont"/>
      <w:sz w:val="26"/>
      <w:szCs w:val="26"/>
      <w:lang w:eastAsia="ru-RU"/>
    </w:rPr>
  </w:style>
  <w:style w:type="character" w:customStyle="1" w:styleId="s1">
    <w:name w:val="s1"/>
    <w:basedOn w:val="DefaultParagraphFont"/>
    <w:uiPriority w:val="99"/>
    <w:rsid w:val="00A45609"/>
    <w:rPr>
      <w:rFonts w:ascii="UICTFontTextStyleBody" w:hAnsi="UICTFontTextStyleBody" w:cs="Times New Roman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rsid w:val="00552A33"/>
    <w:rPr>
      <w:rFonts w:cs="Times New Roman"/>
      <w:color w:val="605E5C"/>
      <w:shd w:val="clear" w:color="auto" w:fill="E1DFDD"/>
    </w:rPr>
  </w:style>
  <w:style w:type="numbering" w:customStyle="1" w:styleId="Bullet">
    <w:name w:val="Bullet"/>
    <w:rsid w:val="00B05192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8w8zz.mocklab.io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143</Words>
  <Characters>820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мобильных платформ</dc:title>
  <dc:subject/>
  <dc:creator/>
  <cp:keywords/>
  <dc:description/>
  <cp:lastModifiedBy>UserPC</cp:lastModifiedBy>
  <cp:revision>2</cp:revision>
  <dcterms:created xsi:type="dcterms:W3CDTF">2021-11-14T16:17:00Z</dcterms:created>
  <dcterms:modified xsi:type="dcterms:W3CDTF">2021-11-14T16:17:00Z</dcterms:modified>
</cp:coreProperties>
</file>