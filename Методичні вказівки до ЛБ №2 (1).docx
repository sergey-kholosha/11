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311" w:rsidRPr="00693BCD" w:rsidRDefault="006A7311" w:rsidP="001271CB">
      <w:pPr>
        <w:pStyle w:val="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sz w:val="32"/>
          <w:szCs w:val="32"/>
        </w:rPr>
      </w:pPr>
      <w:r w:rsidRPr="00693BCD">
        <w:rPr>
          <w:rFonts w:ascii="Times New Roman" w:hAnsi="Times New Roman" w:cs="Times New Roman"/>
          <w:sz w:val="32"/>
          <w:szCs w:val="32"/>
        </w:rPr>
        <w:t>Программирование мобильных платформ</w:t>
      </w:r>
    </w:p>
    <w:p w:rsidR="006A7311" w:rsidRPr="00693BCD" w:rsidRDefault="006A7311" w:rsidP="001271CB">
      <w:pPr>
        <w:pStyle w:val="Sub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</w:p>
    <w:p w:rsidR="006A7311" w:rsidRPr="002D74D1" w:rsidRDefault="006A7311" w:rsidP="00105171">
      <w:pPr>
        <w:pStyle w:val="p1"/>
        <w:rPr>
          <w:rFonts w:ascii="Helvetica Neue" w:hAnsi="Helvetica Neue"/>
          <w:sz w:val="40"/>
          <w:szCs w:val="40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Лабораторная работа №2</w:t>
      </w:r>
      <w:r w:rsidRPr="00F64555">
        <w:rPr>
          <w:rFonts w:ascii="Times New Roman" w:hAnsi="Times New Roman"/>
          <w:b/>
          <w:sz w:val="28"/>
          <w:szCs w:val="28"/>
          <w:lang w:val="ru-RU"/>
        </w:rPr>
        <w:t xml:space="preserve">: </w:t>
      </w:r>
      <w:r w:rsidRPr="00105171">
        <w:rPr>
          <w:rFonts w:ascii="Times New Roman" w:hAnsi="Times New Roman"/>
          <w:b/>
          <w:sz w:val="28"/>
          <w:szCs w:val="28"/>
          <w:lang w:val="ru-RU"/>
        </w:rPr>
        <w:t>Создание интерфейса построенного на списке</w:t>
      </w:r>
    </w:p>
    <w:p w:rsidR="006A7311" w:rsidRPr="002D74D1" w:rsidRDefault="006A7311" w:rsidP="001271CB">
      <w:pPr>
        <w:pStyle w:val="Sub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A7311" w:rsidRPr="00693BCD" w:rsidRDefault="006A7311" w:rsidP="00693BCD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BCD">
        <w:rPr>
          <w:rFonts w:ascii="Times New Roman" w:hAnsi="Times New Roman" w:cs="Times New Roman"/>
          <w:sz w:val="28"/>
          <w:szCs w:val="28"/>
        </w:rPr>
        <w:t xml:space="preserve">Цели лабораторной работы: </w:t>
      </w:r>
    </w:p>
    <w:p w:rsidR="006A7311" w:rsidRPr="00105171" w:rsidRDefault="006A7311" w:rsidP="00105171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spacing w:before="6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105171">
        <w:rPr>
          <w:rFonts w:ascii="Times New Roman" w:hAnsi="Times New Roman" w:cs="Times New Roman"/>
          <w:sz w:val="28"/>
          <w:szCs w:val="28"/>
        </w:rPr>
        <w:t xml:space="preserve">Знакомство с элементами UITableView и UITableViewCell. Построени интерфейса основанного на списках </w:t>
      </w:r>
      <w:bookmarkStart w:id="0" w:name="_GoBack"/>
      <w:bookmarkEnd w:id="0"/>
    </w:p>
    <w:p w:rsidR="006A7311" w:rsidRDefault="006A7311" w:rsidP="00693BCD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A7311" w:rsidRPr="00693BCD" w:rsidRDefault="006A7311" w:rsidP="00693BCD">
      <w:pPr>
        <w:pStyle w:val="Heading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93BCD">
        <w:rPr>
          <w:rFonts w:ascii="Times New Roman" w:hAnsi="Times New Roman" w:cs="Times New Roman"/>
          <w:sz w:val="28"/>
          <w:szCs w:val="28"/>
        </w:rPr>
        <w:t>Требования к приложению</w:t>
      </w:r>
      <w:r w:rsidRPr="002D74D1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6A7311" w:rsidRPr="002D74D1" w:rsidRDefault="006A7311" w:rsidP="002D74D1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spacing w:before="6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74D1">
        <w:rPr>
          <w:rFonts w:ascii="Times New Roman" w:hAnsi="Times New Roman" w:cs="Times New Roman"/>
          <w:sz w:val="28"/>
          <w:szCs w:val="28"/>
        </w:rPr>
        <w:t xml:space="preserve">Тематика приложения - “Список пользователей”. На экране отображается таблица со списком пользователей. Одна ячейка таблицы отображает одного пользователя. В таблице представлены никнейм пользователя и его профессия </w:t>
      </w:r>
    </w:p>
    <w:p w:rsidR="006A7311" w:rsidRPr="002D74D1" w:rsidRDefault="006A7311" w:rsidP="002D74D1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spacing w:before="6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74D1">
        <w:rPr>
          <w:rFonts w:ascii="Times New Roman" w:hAnsi="Times New Roman" w:cs="Times New Roman"/>
          <w:sz w:val="28"/>
          <w:szCs w:val="28"/>
        </w:rPr>
        <w:t xml:space="preserve">Создать структуру данных User с полями nickname и position </w:t>
      </w:r>
    </w:p>
    <w:p w:rsidR="006A7311" w:rsidRPr="002D74D1" w:rsidRDefault="006A7311" w:rsidP="002D74D1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spacing w:before="6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74D1">
        <w:rPr>
          <w:rFonts w:ascii="Times New Roman" w:hAnsi="Times New Roman" w:cs="Times New Roman"/>
          <w:sz w:val="28"/>
          <w:szCs w:val="28"/>
        </w:rPr>
        <w:t xml:space="preserve">Данные для отображения брать из локального массива users – наполненнго сущностями структуры User </w:t>
      </w:r>
    </w:p>
    <w:p w:rsidR="006A7311" w:rsidRPr="002D74D1" w:rsidRDefault="006A7311" w:rsidP="002D74D1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spacing w:before="6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D74D1">
        <w:rPr>
          <w:rFonts w:ascii="Times New Roman" w:hAnsi="Times New Roman" w:cs="Times New Roman"/>
          <w:sz w:val="28"/>
          <w:szCs w:val="28"/>
        </w:rPr>
        <w:t xml:space="preserve">Приложение состоит из одного экрана, интерфейс приложения задается через Main.storyboard файл, логический код программы должен быть описан в файле ViewController.swift </w:t>
      </w:r>
    </w:p>
    <w:p w:rsidR="006A7311" w:rsidRPr="008759A6" w:rsidRDefault="006A7311" w:rsidP="002D74D1">
      <w:pPr>
        <w:pStyle w:val="Body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spacing w:before="60" w:line="360" w:lineRule="auto"/>
        <w:ind w:left="0" w:firstLine="720"/>
        <w:jc w:val="both"/>
        <w:rPr>
          <w:sz w:val="28"/>
          <w:szCs w:val="28"/>
        </w:rPr>
      </w:pPr>
      <w:r w:rsidRPr="002D74D1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адаптивен (интерфейс должен быть адаптирован под устройства с различными диагоналями используя механизм AutoLayout)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A7311" w:rsidRDefault="006A7311" w:rsidP="00F64555">
      <w:pPr>
        <w:pStyle w:val="NormalWeb"/>
        <w:spacing w:before="0" w:beforeAutospacing="0" w:after="0"/>
        <w:ind w:firstLine="540"/>
        <w:jc w:val="both"/>
        <w:rPr>
          <w:b/>
          <w:sz w:val="28"/>
          <w:szCs w:val="28"/>
        </w:rPr>
      </w:pPr>
    </w:p>
    <w:p w:rsidR="006A7311" w:rsidRPr="00F64555" w:rsidRDefault="006A7311" w:rsidP="00F64555">
      <w:pPr>
        <w:pStyle w:val="NormalWeb"/>
        <w:spacing w:before="0" w:beforeAutospacing="0" w:after="0"/>
        <w:ind w:firstLine="540"/>
        <w:jc w:val="both"/>
        <w:rPr>
          <w:b/>
          <w:sz w:val="28"/>
          <w:szCs w:val="28"/>
        </w:rPr>
      </w:pPr>
      <w:r w:rsidRPr="00F64555">
        <w:rPr>
          <w:b/>
          <w:sz w:val="28"/>
          <w:szCs w:val="28"/>
        </w:rPr>
        <w:t>2.5 Описание лабораторной установки</w:t>
      </w:r>
    </w:p>
    <w:p w:rsidR="006A7311" w:rsidRPr="00F64555" w:rsidRDefault="006A7311" w:rsidP="00F64555">
      <w:pPr>
        <w:pStyle w:val="NormalWeb"/>
        <w:spacing w:before="0" w:beforeAutospacing="0" w:after="0"/>
        <w:ind w:left="942"/>
        <w:jc w:val="both"/>
        <w:rPr>
          <w:b/>
          <w:sz w:val="28"/>
          <w:szCs w:val="28"/>
        </w:rPr>
      </w:pPr>
    </w:p>
    <w:p w:rsidR="006A7311" w:rsidRPr="001271CB" w:rsidRDefault="006A7311" w:rsidP="001271CB">
      <w:pPr>
        <w:pStyle w:val="BodyText"/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4555">
        <w:rPr>
          <w:rFonts w:ascii="Times New Roman" w:hAnsi="Times New Roman"/>
          <w:sz w:val="28"/>
          <w:szCs w:val="28"/>
          <w:lang w:val="ru-RU"/>
        </w:rPr>
        <w:t xml:space="preserve">Программа </w:t>
      </w:r>
      <w:r>
        <w:rPr>
          <w:rFonts w:ascii="Times New Roman" w:hAnsi="Times New Roman"/>
          <w:sz w:val="28"/>
          <w:szCs w:val="28"/>
          <w:lang w:val="ru-RU"/>
        </w:rPr>
        <w:t xml:space="preserve">должна быть </w:t>
      </w:r>
      <w:r w:rsidRPr="00F64555">
        <w:rPr>
          <w:rFonts w:ascii="Times New Roman" w:hAnsi="Times New Roman"/>
          <w:sz w:val="28"/>
          <w:szCs w:val="28"/>
          <w:lang w:val="ru-RU"/>
        </w:rPr>
        <w:t>написана на язык</w:t>
      </w:r>
      <w:r>
        <w:rPr>
          <w:rFonts w:ascii="Times New Roman" w:hAnsi="Times New Roman"/>
          <w:sz w:val="28"/>
          <w:szCs w:val="28"/>
          <w:lang w:val="ru-RU"/>
        </w:rPr>
        <w:t>е</w:t>
      </w:r>
      <w:r w:rsidRPr="00F6455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693BCD">
        <w:rPr>
          <w:rFonts w:ascii="Times New Roman" w:hAnsi="Times New Roman" w:cs="Times New Roman"/>
          <w:sz w:val="28"/>
          <w:szCs w:val="28"/>
        </w:rPr>
        <w:t>wift</w:t>
      </w:r>
      <w:r w:rsidRPr="00F64555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среде </w:t>
      </w:r>
      <w:r w:rsidRPr="00693BCD">
        <w:rPr>
          <w:rFonts w:ascii="Times New Roman" w:hAnsi="Times New Roman" w:cs="Times New Roman"/>
          <w:sz w:val="28"/>
          <w:szCs w:val="28"/>
        </w:rPr>
        <w:t>Xcode</w:t>
      </w:r>
      <w:r>
        <w:rPr>
          <w:rFonts w:ascii="Times New Roman" w:hAnsi="Times New Roman"/>
          <w:sz w:val="28"/>
          <w:szCs w:val="28"/>
          <w:lang w:val="ru-RU"/>
        </w:rPr>
        <w:t xml:space="preserve"> в операционной системе</w:t>
      </w:r>
      <w:r w:rsidRPr="00F64555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F64555">
        <w:rPr>
          <w:rFonts w:ascii="Times New Roman" w:hAnsi="Times New Roman"/>
          <w:sz w:val="28"/>
          <w:szCs w:val="28"/>
        </w:rPr>
        <w:t>MacOs</w:t>
      </w:r>
      <w:r w:rsidRPr="00F64555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693BCD">
        <w:rPr>
          <w:rFonts w:ascii="Times New Roman" w:hAnsi="Times New Roman" w:cs="Times New Roman"/>
          <w:sz w:val="28"/>
          <w:szCs w:val="28"/>
        </w:rPr>
        <w:t>Xcode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на компьютерах каф. АПОТ к.318 или устанавливается на виртуальной машине пользователя. Инструкция по установке приведена. Ссылка находится на сайте </w:t>
      </w:r>
      <w:hyperlink r:id="rId7" w:history="1">
        <w:r w:rsidRPr="00952347">
          <w:rPr>
            <w:rStyle w:val="Hyperlink"/>
            <w:sz w:val="28"/>
            <w:szCs w:val="28"/>
            <w:lang w:val="ru-RU"/>
          </w:rPr>
          <w:t>https://dl.nure.ua/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в разделе пб1 ПМП.</w:t>
      </w:r>
    </w:p>
    <w:p w:rsidR="006A7311" w:rsidRPr="00F64555" w:rsidRDefault="006A7311" w:rsidP="00693BCD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tabs>
          <w:tab w:val="left" w:pos="1080"/>
        </w:tabs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6A7311" w:rsidRPr="00F64555" w:rsidRDefault="006A7311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35.5pt;height:436.5pt;visibility:visible" o:allowoverlap="f">
            <v:imagedata r:id="rId8" o:title=""/>
          </v:shape>
        </w:pict>
      </w:r>
    </w:p>
    <w:p w:rsidR="006A7311" w:rsidRDefault="006A7311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sz w:val="28"/>
          <w:szCs w:val="28"/>
        </w:rPr>
      </w:pPr>
    </w:p>
    <w:p w:rsidR="006A7311" w:rsidRPr="00693BCD" w:rsidRDefault="006A7311">
      <w:pPr>
        <w:pStyle w:val="Bod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 w:rsidRPr="00693BCD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унок</w:t>
      </w:r>
      <w:r w:rsidRPr="00693BCD">
        <w:rPr>
          <w:rFonts w:ascii="Times New Roman" w:hAnsi="Times New Roman" w:cs="Times New Roman"/>
          <w:sz w:val="28"/>
          <w:szCs w:val="28"/>
        </w:rPr>
        <w:t xml:space="preserve">. 1.1 - Пример финального приложения </w:t>
      </w:r>
    </w:p>
    <w:sectPr w:rsidR="006A7311" w:rsidRPr="00693BCD" w:rsidSect="0073221B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7311" w:rsidRDefault="006A7311" w:rsidP="007322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endnote>
  <w:endnote w:type="continuationSeparator" w:id="0">
    <w:p w:rsidR="006A7311" w:rsidRDefault="006A7311" w:rsidP="007322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.AppleSystemUIFon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UICTFontTextStyleBody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311" w:rsidRDefault="006A7311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7311" w:rsidRDefault="006A7311" w:rsidP="007322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separator/>
      </w:r>
    </w:p>
  </w:footnote>
  <w:footnote w:type="continuationSeparator" w:id="0">
    <w:p w:rsidR="006A7311" w:rsidRDefault="006A7311" w:rsidP="0073221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ar w:val="none" w:sz="0" w:color="auto"/>
        </w:pBd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7311" w:rsidRDefault="006A7311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40416"/>
    <w:multiLevelType w:val="hybridMultilevel"/>
    <w:tmpl w:val="FFFFFFFF"/>
    <w:numStyleLink w:val="Bullet"/>
  </w:abstractNum>
  <w:abstractNum w:abstractNumId="1">
    <w:nsid w:val="3089294F"/>
    <w:multiLevelType w:val="hybridMultilevel"/>
    <w:tmpl w:val="FFFFFFFF"/>
    <w:numStyleLink w:val="Bullet"/>
  </w:abstractNum>
  <w:abstractNum w:abstractNumId="2">
    <w:nsid w:val="716912B3"/>
    <w:multiLevelType w:val="hybridMultilevel"/>
    <w:tmpl w:val="FFFFFFFF"/>
    <w:styleLink w:val="Bullet"/>
    <w:lvl w:ilvl="0" w:tplc="357C5EF2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DAEADDF2">
      <w:start w:val="1"/>
      <w:numFmt w:val="bullet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2" w:tplc="27F42EC8">
      <w:start w:val="1"/>
      <w:numFmt w:val="bullet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3" w:tplc="01F43748">
      <w:start w:val="1"/>
      <w:numFmt w:val="bullet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4" w:tplc="0EBA622E">
      <w:start w:val="1"/>
      <w:numFmt w:val="bullet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5" w:tplc="0B36835E">
      <w:start w:val="1"/>
      <w:numFmt w:val="bullet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6" w:tplc="461E521A">
      <w:start w:val="1"/>
      <w:numFmt w:val="bullet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7" w:tplc="33C811FA">
      <w:start w:val="1"/>
      <w:numFmt w:val="bullet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  <w:lvl w:ilvl="8" w:tplc="2098C39E">
      <w:start w:val="1"/>
      <w:numFmt w:val="bullet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3221B"/>
    <w:rsid w:val="000A4618"/>
    <w:rsid w:val="00105171"/>
    <w:rsid w:val="001271CB"/>
    <w:rsid w:val="00137340"/>
    <w:rsid w:val="00244BA7"/>
    <w:rsid w:val="002D74D1"/>
    <w:rsid w:val="00381D81"/>
    <w:rsid w:val="003F3C90"/>
    <w:rsid w:val="00582D29"/>
    <w:rsid w:val="00617A0A"/>
    <w:rsid w:val="006329B8"/>
    <w:rsid w:val="00693BCD"/>
    <w:rsid w:val="006A7311"/>
    <w:rsid w:val="0073221B"/>
    <w:rsid w:val="008759A6"/>
    <w:rsid w:val="00952347"/>
    <w:rsid w:val="00A309B9"/>
    <w:rsid w:val="00A45609"/>
    <w:rsid w:val="00B63F6F"/>
    <w:rsid w:val="00C234BE"/>
    <w:rsid w:val="00E1237C"/>
    <w:rsid w:val="00E4360E"/>
    <w:rsid w:val="00F64555"/>
    <w:rsid w:val="00F76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221B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3221B"/>
    <w:rPr>
      <w:rFonts w:cs="Times New Roman"/>
      <w:u w:val="single"/>
    </w:rPr>
  </w:style>
  <w:style w:type="paragraph" w:styleId="Title">
    <w:name w:val="Title"/>
    <w:basedOn w:val="Normal"/>
    <w:next w:val="Body"/>
    <w:link w:val="TitleChar"/>
    <w:uiPriority w:val="99"/>
    <w:qFormat/>
    <w:rsid w:val="0073221B"/>
    <w:pPr>
      <w:keepNext/>
    </w:pPr>
    <w:rPr>
      <w:rFonts w:ascii="Helvetica Neue" w:hAnsi="Helvetica Neue" w:cs="Arial Unicode MS"/>
      <w:b/>
      <w:bCs/>
      <w:color w:val="000000"/>
      <w:sz w:val="60"/>
      <w:szCs w:val="60"/>
      <w:shd w:val="clear" w:color="FFFFFF" w:fill="FFFFFF"/>
      <w:lang w:val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A309B9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Body">
    <w:name w:val="Body"/>
    <w:uiPriority w:val="99"/>
    <w:rsid w:val="0073221B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before="160"/>
    </w:pPr>
    <w:rPr>
      <w:rFonts w:ascii="Helvetica Neue" w:hAnsi="Helvetica Neue" w:cs="Arial Unicode MS"/>
      <w:color w:val="000000"/>
      <w:sz w:val="24"/>
      <w:szCs w:val="24"/>
      <w:shd w:val="clear" w:color="FFFFFF" w:fill="FFFFFF"/>
      <w:lang w:val="ru-RU"/>
    </w:rPr>
  </w:style>
  <w:style w:type="paragraph" w:styleId="Subtitle">
    <w:name w:val="Subtitle"/>
    <w:basedOn w:val="Normal"/>
    <w:next w:val="Body"/>
    <w:link w:val="SubtitleChar"/>
    <w:uiPriority w:val="99"/>
    <w:qFormat/>
    <w:rsid w:val="0073221B"/>
    <w:pPr>
      <w:keepNext/>
    </w:pPr>
    <w:rPr>
      <w:rFonts w:ascii="Helvetica Neue" w:hAnsi="Helvetica Neue" w:cs="Helvetica Neue"/>
      <w:color w:val="000000"/>
      <w:sz w:val="40"/>
      <w:szCs w:val="40"/>
      <w:shd w:val="clear" w:color="FFFFFF" w:fill="FFFFFF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309B9"/>
    <w:rPr>
      <w:rFonts w:ascii="Cambria" w:hAnsi="Cambria" w:cs="Times New Roman"/>
      <w:sz w:val="24"/>
      <w:szCs w:val="24"/>
    </w:rPr>
  </w:style>
  <w:style w:type="paragraph" w:customStyle="1" w:styleId="Heading">
    <w:name w:val="Heading"/>
    <w:next w:val="Body1"/>
    <w:uiPriority w:val="99"/>
    <w:rsid w:val="0073221B"/>
    <w:pPr>
      <w:keepNext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outlineLvl w:val="0"/>
    </w:pPr>
    <w:rPr>
      <w:rFonts w:ascii="Helvetica Neue" w:hAnsi="Helvetica Neue" w:cs="Arial Unicode MS"/>
      <w:b/>
      <w:bCs/>
      <w:color w:val="000000"/>
      <w:sz w:val="36"/>
      <w:szCs w:val="36"/>
      <w:shd w:val="clear" w:color="FFFFFF" w:fill="FFFFFF"/>
      <w:lang w:val="ru-RU"/>
    </w:rPr>
  </w:style>
  <w:style w:type="paragraph" w:customStyle="1" w:styleId="Body1">
    <w:name w:val="Body1"/>
    <w:uiPriority w:val="99"/>
    <w:rsid w:val="0073221B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 Neue" w:hAnsi="Helvetica Neue" w:cs="Arial Unicode MS"/>
      <w:color w:val="000000"/>
      <w:shd w:val="clear" w:color="FFFFFF" w:fill="FFFFFF"/>
      <w:lang w:val="ru-RU"/>
    </w:rPr>
  </w:style>
  <w:style w:type="paragraph" w:styleId="NormalWeb">
    <w:name w:val="Normal (Web)"/>
    <w:basedOn w:val="Normal"/>
    <w:uiPriority w:val="99"/>
    <w:rsid w:val="00F645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spacing w:before="100" w:beforeAutospacing="1" w:after="119"/>
    </w:pPr>
    <w:rPr>
      <w:lang w:val="ru-RU" w:eastAsia="ru-RU"/>
    </w:rPr>
  </w:style>
  <w:style w:type="paragraph" w:styleId="BodyText">
    <w:name w:val="Body Text"/>
    <w:basedOn w:val="Normal"/>
    <w:link w:val="BodyTextChar1"/>
    <w:uiPriority w:val="99"/>
    <w:rsid w:val="00F6455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  <w:suppressAutoHyphens/>
      <w:spacing w:after="140" w:line="276" w:lineRule="auto"/>
    </w:pPr>
    <w:rPr>
      <w:rFonts w:ascii="Liberation Serif" w:eastAsia="NSimSun" w:hAnsi="Liberation Serif" w:cs="Arial"/>
      <w:kern w:val="2"/>
      <w:lang w:eastAsia="zh-CN" w:bidi="hi-IN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82D29"/>
    <w:rPr>
      <w:rFonts w:cs="Times New Roman"/>
      <w:sz w:val="24"/>
      <w:szCs w:val="24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F64555"/>
    <w:rPr>
      <w:rFonts w:ascii="Liberation Serif" w:eastAsia="NSimSun" w:hAnsi="Liberation Serif" w:cs="Arial"/>
      <w:kern w:val="2"/>
      <w:sz w:val="24"/>
      <w:szCs w:val="24"/>
      <w:lang w:eastAsia="zh-CN" w:bidi="hi-IN"/>
    </w:rPr>
  </w:style>
  <w:style w:type="paragraph" w:customStyle="1" w:styleId="p1">
    <w:name w:val="p1"/>
    <w:basedOn w:val="Normal"/>
    <w:uiPriority w:val="99"/>
    <w:rsid w:val="0010517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ar w:val="none" w:sz="0" w:color="auto"/>
      </w:pBdr>
    </w:pPr>
    <w:rPr>
      <w:rFonts w:ascii=".AppleSystemUIFont" w:hAnsi=".AppleSystemUIFont"/>
      <w:sz w:val="26"/>
      <w:szCs w:val="26"/>
      <w:lang w:eastAsia="ru-RU"/>
    </w:rPr>
  </w:style>
  <w:style w:type="character" w:customStyle="1" w:styleId="s1">
    <w:name w:val="s1"/>
    <w:basedOn w:val="DefaultParagraphFont"/>
    <w:uiPriority w:val="99"/>
    <w:rsid w:val="00105171"/>
    <w:rPr>
      <w:rFonts w:ascii="UICTFontTextStyleBody" w:hAnsi="UICTFontTextStyleBody" w:cs="Times New Roman"/>
      <w:sz w:val="26"/>
      <w:szCs w:val="26"/>
    </w:rPr>
  </w:style>
  <w:style w:type="numbering" w:customStyle="1" w:styleId="Bullet">
    <w:name w:val="Bullet"/>
    <w:rsid w:val="00C94DFC"/>
    <w:pPr>
      <w:numPr>
        <w:numId w:val="1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l.nure.u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2</Pages>
  <Words>204</Words>
  <Characters>1169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мобильных платформ</dc:title>
  <dc:subject/>
  <dc:creator/>
  <cp:keywords/>
  <dc:description/>
  <cp:lastModifiedBy>UserPC</cp:lastModifiedBy>
  <cp:revision>3</cp:revision>
  <dcterms:created xsi:type="dcterms:W3CDTF">2021-10-23T18:53:00Z</dcterms:created>
  <dcterms:modified xsi:type="dcterms:W3CDTF">2021-10-23T18:57:00Z</dcterms:modified>
</cp:coreProperties>
</file>